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EA0" w:rsidRDefault="008A7437" w:rsidP="00E7039E">
      <w:r>
        <w:rPr>
          <w:noProof/>
        </w:rPr>
        <w:drawing>
          <wp:inline distT="0" distB="0" distL="0" distR="0" wp14:anchorId="081411A8" wp14:editId="091426A2">
            <wp:extent cx="481012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37" w:rsidRDefault="008A7437" w:rsidP="008A7437">
      <w:r>
        <w:t>按照系统版本选择一个安装文件；双击运行安装文件。</w:t>
      </w:r>
    </w:p>
    <w:p w:rsidR="008A7437" w:rsidRDefault="008A7437" w:rsidP="00E7039E"/>
    <w:p w:rsidR="008A7437" w:rsidRDefault="009D667E" w:rsidP="00E7039E">
      <w:r>
        <w:rPr>
          <w:noProof/>
        </w:rPr>
        <w:drawing>
          <wp:inline distT="0" distB="0" distL="0" distR="0" wp14:anchorId="222CD07D" wp14:editId="368829AF">
            <wp:extent cx="5274310" cy="4098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E" w:rsidRDefault="009D667E" w:rsidP="00E7039E"/>
    <w:p w:rsidR="009D667E" w:rsidRPr="008A7437" w:rsidRDefault="009D667E" w:rsidP="00E7039E">
      <w:r>
        <w:rPr>
          <w:noProof/>
        </w:rPr>
        <w:lastRenderedPageBreak/>
        <w:drawing>
          <wp:inline distT="0" distB="0" distL="0" distR="0" wp14:anchorId="38987445" wp14:editId="5DC4E6A3">
            <wp:extent cx="5274310" cy="4098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0" w:rsidRPr="00B44EA0" w:rsidRDefault="00B44EA0" w:rsidP="00B44EA0"/>
    <w:p w:rsidR="00B44EA0" w:rsidRPr="00B44EA0" w:rsidRDefault="009D667E" w:rsidP="00B44EA0">
      <w:r>
        <w:rPr>
          <w:noProof/>
        </w:rPr>
        <w:drawing>
          <wp:inline distT="0" distB="0" distL="0" distR="0" wp14:anchorId="700CAEE1" wp14:editId="702A867C">
            <wp:extent cx="5274310" cy="4098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0" w:rsidRPr="00B44EA0" w:rsidRDefault="00B44EA0" w:rsidP="00B44EA0"/>
    <w:p w:rsidR="00B44EA0" w:rsidRPr="00B44EA0" w:rsidRDefault="009D667E" w:rsidP="00B44EA0">
      <w:r>
        <w:rPr>
          <w:noProof/>
        </w:rPr>
        <w:lastRenderedPageBreak/>
        <w:drawing>
          <wp:inline distT="0" distB="0" distL="0" distR="0" wp14:anchorId="48CCF92D" wp14:editId="10EECFAE">
            <wp:extent cx="5274310" cy="4098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0" w:rsidRPr="00B44EA0" w:rsidRDefault="00B44EA0" w:rsidP="00B44EA0"/>
    <w:p w:rsidR="00B44EA0" w:rsidRPr="00B44EA0" w:rsidRDefault="009D667E" w:rsidP="00B44EA0">
      <w:r>
        <w:rPr>
          <w:noProof/>
        </w:rPr>
        <w:drawing>
          <wp:inline distT="0" distB="0" distL="0" distR="0" wp14:anchorId="08427D42" wp14:editId="71A50661">
            <wp:extent cx="5274310" cy="40989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0" w:rsidRPr="00B44EA0" w:rsidRDefault="00B44EA0" w:rsidP="00B44EA0"/>
    <w:p w:rsidR="00B44EA0" w:rsidRPr="00B44EA0" w:rsidRDefault="00C01240" w:rsidP="00B44EA0">
      <w:r>
        <w:rPr>
          <w:noProof/>
        </w:rPr>
        <w:lastRenderedPageBreak/>
        <w:drawing>
          <wp:inline distT="0" distB="0" distL="0" distR="0" wp14:anchorId="5B2C8009" wp14:editId="72F04643">
            <wp:extent cx="5274310" cy="40989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0" w:rsidRPr="00B44EA0" w:rsidRDefault="00B44EA0" w:rsidP="00B44EA0"/>
    <w:p w:rsidR="00B44EA0" w:rsidRDefault="00C01240" w:rsidP="00B44EA0">
      <w:r>
        <w:rPr>
          <w:noProof/>
        </w:rPr>
        <w:drawing>
          <wp:inline distT="0" distB="0" distL="0" distR="0" wp14:anchorId="49CFDBFF" wp14:editId="123DD580">
            <wp:extent cx="5274310" cy="40989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40" w:rsidRDefault="00C01240" w:rsidP="00B44EA0"/>
    <w:p w:rsidR="00C01240" w:rsidRDefault="00C01240" w:rsidP="00B44EA0">
      <w:r>
        <w:rPr>
          <w:noProof/>
        </w:rPr>
        <w:lastRenderedPageBreak/>
        <w:drawing>
          <wp:inline distT="0" distB="0" distL="0" distR="0" wp14:anchorId="4FC0F776" wp14:editId="7FA115BF">
            <wp:extent cx="5274310" cy="45859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40" w:rsidRDefault="00C01240" w:rsidP="00B44EA0"/>
    <w:p w:rsidR="00C01240" w:rsidRDefault="00C01240" w:rsidP="00B44EA0">
      <w:r>
        <w:rPr>
          <w:noProof/>
        </w:rPr>
        <w:lastRenderedPageBreak/>
        <w:drawing>
          <wp:inline distT="0" distB="0" distL="0" distR="0" wp14:anchorId="70001050" wp14:editId="7C4F957E">
            <wp:extent cx="5274310" cy="45859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40" w:rsidRDefault="00C01240" w:rsidP="00B44EA0"/>
    <w:p w:rsidR="00C01240" w:rsidRDefault="00C01240" w:rsidP="00B44EA0">
      <w:r>
        <w:rPr>
          <w:noProof/>
        </w:rPr>
        <w:lastRenderedPageBreak/>
        <w:drawing>
          <wp:inline distT="0" distB="0" distL="0" distR="0" wp14:anchorId="29745524" wp14:editId="56798CA1">
            <wp:extent cx="5274310" cy="45859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40" w:rsidRDefault="00C01240" w:rsidP="00B44EA0"/>
    <w:p w:rsidR="00C01240" w:rsidRDefault="00C01240" w:rsidP="00B44EA0"/>
    <w:p w:rsidR="00C01240" w:rsidRDefault="007248B3" w:rsidP="00B44EA0">
      <w:r>
        <w:rPr>
          <w:noProof/>
        </w:rPr>
        <w:lastRenderedPageBreak/>
        <w:drawing>
          <wp:inline distT="0" distB="0" distL="0" distR="0" wp14:anchorId="1496CDDB" wp14:editId="39B4EB79">
            <wp:extent cx="5274310" cy="52476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40" w:rsidRDefault="00C01240" w:rsidP="00B44EA0">
      <w:r>
        <w:rPr>
          <w:rFonts w:hint="eastAsia"/>
        </w:rPr>
        <w:t>配置开发者姓名及邮箱，每次提交代码时都会把此信息包含到提交的信息中。</w:t>
      </w:r>
    </w:p>
    <w:p w:rsidR="00C01240" w:rsidRDefault="00C01240" w:rsidP="00B44EA0"/>
    <w:p w:rsidR="00C01240" w:rsidRPr="00B44EA0" w:rsidRDefault="00DF7283" w:rsidP="00B44EA0">
      <w:r>
        <w:rPr>
          <w:noProof/>
        </w:rPr>
        <w:lastRenderedPageBreak/>
        <w:drawing>
          <wp:inline distT="0" distB="0" distL="0" distR="0" wp14:anchorId="16532A36" wp14:editId="42C0EF5B">
            <wp:extent cx="5274310" cy="45859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26" w:rsidRPr="00B44EA0" w:rsidRDefault="00B44EA0" w:rsidP="00B44EA0">
      <w:pPr>
        <w:tabs>
          <w:tab w:val="left" w:pos="7410"/>
        </w:tabs>
      </w:pPr>
      <w:r>
        <w:tab/>
      </w:r>
      <w:bookmarkStart w:id="0" w:name="_GoBack"/>
      <w:bookmarkEnd w:id="0"/>
    </w:p>
    <w:sectPr w:rsidR="00863126" w:rsidRPr="00B44EA0" w:rsidSect="00291598">
      <w:headerReference w:type="default" r:id="rId20"/>
      <w:footerReference w:type="default" r:id="rId21"/>
      <w:pgSz w:w="11906" w:h="16838"/>
      <w:pgMar w:top="1440" w:right="1800" w:bottom="1440" w:left="1800" w:header="851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6FB" w:rsidRDefault="000676FB" w:rsidP="001B576F">
      <w:pPr>
        <w:spacing w:line="240" w:lineRule="auto"/>
      </w:pPr>
      <w:r>
        <w:separator/>
      </w:r>
    </w:p>
  </w:endnote>
  <w:endnote w:type="continuationSeparator" w:id="0">
    <w:p w:rsidR="000676FB" w:rsidRDefault="000676FB" w:rsidP="001B5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598" w:rsidRPr="00291598" w:rsidRDefault="00B44EA0" w:rsidP="00291598">
    <w:pPr>
      <w:pStyle w:val="a6"/>
      <w:jc w:val="center"/>
    </w:pPr>
    <w:r w:rsidRPr="00B44EA0">
      <w:rPr>
        <w:rFonts w:ascii="微软雅黑" w:eastAsia="微软雅黑" w:hAnsi="微软雅黑" w:cs="微软雅黑" w:hint="eastAsia"/>
        <w:sz w:val="20"/>
        <w:szCs w:val="20"/>
      </w:rPr>
      <w:t>广州市天河区珠吉路58号津安创意园  电话：400-618-4000</w:t>
    </w:r>
    <w:r w:rsidR="00291598">
      <w:rPr>
        <w:rFonts w:hint="eastAsia"/>
        <w:noProof/>
      </w:rPr>
      <w:drawing>
        <wp:anchor distT="0" distB="0" distL="114300" distR="114300" simplePos="0" relativeHeight="251661312" behindDoc="1" locked="0" layoutInCell="1" allowOverlap="1" wp14:anchorId="3EFF06C5" wp14:editId="58B3828A">
          <wp:simplePos x="0" y="0"/>
          <wp:positionH relativeFrom="column">
            <wp:posOffset>-1170940</wp:posOffset>
          </wp:positionH>
          <wp:positionV relativeFrom="paragraph">
            <wp:posOffset>-84455</wp:posOffset>
          </wp:positionV>
          <wp:extent cx="7647940" cy="548640"/>
          <wp:effectExtent l="0" t="0" r="0" b="3810"/>
          <wp:wrapNone/>
          <wp:docPr id="72" name="图片 7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图片 72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6FB" w:rsidRDefault="000676FB" w:rsidP="001B576F">
      <w:pPr>
        <w:spacing w:line="240" w:lineRule="auto"/>
      </w:pPr>
      <w:r>
        <w:separator/>
      </w:r>
    </w:p>
  </w:footnote>
  <w:footnote w:type="continuationSeparator" w:id="0">
    <w:p w:rsidR="000676FB" w:rsidRDefault="000676FB" w:rsidP="001B57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76F" w:rsidRDefault="001B576F">
    <w:pPr>
      <w:pStyle w:val="a4"/>
    </w:pPr>
    <w:r w:rsidRPr="001B576F">
      <w:rPr>
        <w:rFonts w:ascii="Calibri" w:eastAsia="宋体" w:hAnsi="Calibri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A59205E" wp14:editId="683B7C21">
          <wp:simplePos x="0" y="0"/>
          <wp:positionH relativeFrom="column">
            <wp:posOffset>-1187450</wp:posOffset>
          </wp:positionH>
          <wp:positionV relativeFrom="paragraph">
            <wp:posOffset>-488950</wp:posOffset>
          </wp:positionV>
          <wp:extent cx="7630795" cy="910590"/>
          <wp:effectExtent l="0" t="0" r="8255" b="3810"/>
          <wp:wrapNone/>
          <wp:docPr id="3" name="图片 3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图片 7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5A12"/>
    <w:multiLevelType w:val="multilevel"/>
    <w:tmpl w:val="5504E09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4035B0C"/>
    <w:multiLevelType w:val="hybridMultilevel"/>
    <w:tmpl w:val="3A2C3A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AD0427"/>
    <w:multiLevelType w:val="hybridMultilevel"/>
    <w:tmpl w:val="0EC647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44226F"/>
    <w:multiLevelType w:val="hybridMultilevel"/>
    <w:tmpl w:val="803630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C82764"/>
    <w:multiLevelType w:val="hybridMultilevel"/>
    <w:tmpl w:val="E7C28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DD"/>
    <w:rsid w:val="0001755C"/>
    <w:rsid w:val="000676FB"/>
    <w:rsid w:val="00075523"/>
    <w:rsid w:val="00134F63"/>
    <w:rsid w:val="001870CF"/>
    <w:rsid w:val="001B576F"/>
    <w:rsid w:val="00204E96"/>
    <w:rsid w:val="002711DE"/>
    <w:rsid w:val="00291598"/>
    <w:rsid w:val="0030599D"/>
    <w:rsid w:val="00315886"/>
    <w:rsid w:val="0047316A"/>
    <w:rsid w:val="004820F7"/>
    <w:rsid w:val="004A15D2"/>
    <w:rsid w:val="0051583B"/>
    <w:rsid w:val="00552734"/>
    <w:rsid w:val="005E5AF5"/>
    <w:rsid w:val="006603D0"/>
    <w:rsid w:val="006C2ACF"/>
    <w:rsid w:val="007248B3"/>
    <w:rsid w:val="00732773"/>
    <w:rsid w:val="007576A5"/>
    <w:rsid w:val="00863126"/>
    <w:rsid w:val="008A363A"/>
    <w:rsid w:val="008A7437"/>
    <w:rsid w:val="00902ED9"/>
    <w:rsid w:val="0098007F"/>
    <w:rsid w:val="009D667E"/>
    <w:rsid w:val="00A105F3"/>
    <w:rsid w:val="00A71615"/>
    <w:rsid w:val="00A732F4"/>
    <w:rsid w:val="00A74877"/>
    <w:rsid w:val="00AA0C61"/>
    <w:rsid w:val="00AD6648"/>
    <w:rsid w:val="00B44EA0"/>
    <w:rsid w:val="00B5798C"/>
    <w:rsid w:val="00B91C1D"/>
    <w:rsid w:val="00C01240"/>
    <w:rsid w:val="00C62E74"/>
    <w:rsid w:val="00CA4DCB"/>
    <w:rsid w:val="00D551B3"/>
    <w:rsid w:val="00DC2459"/>
    <w:rsid w:val="00DD241F"/>
    <w:rsid w:val="00DE28DD"/>
    <w:rsid w:val="00DF7283"/>
    <w:rsid w:val="00E7039E"/>
    <w:rsid w:val="00E8780E"/>
    <w:rsid w:val="00F21272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4059BA-CA4F-4CF2-B7C0-6ECAF22E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05F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105F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5F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5F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05F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5F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5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105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0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05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0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05F3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B5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576F"/>
    <w:rPr>
      <w:sz w:val="18"/>
      <w:szCs w:val="18"/>
    </w:rPr>
  </w:style>
  <w:style w:type="paragraph" w:styleId="a6">
    <w:name w:val="footer"/>
    <w:basedOn w:val="a"/>
    <w:link w:val="a7"/>
    <w:unhideWhenUsed/>
    <w:qFormat/>
    <w:rsid w:val="001B57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57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dmin\Documents\&#33258;&#23450;&#20041;%20Office%20&#27169;&#26495;\itheima_word_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itheima_word_template.dotx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J.Liao</dc:creator>
  <cp:keywords/>
  <dc:description/>
  <cp:lastModifiedBy>Johnny chen</cp:lastModifiedBy>
  <cp:revision>8</cp:revision>
  <dcterms:created xsi:type="dcterms:W3CDTF">2017-08-20T03:40:00Z</dcterms:created>
  <dcterms:modified xsi:type="dcterms:W3CDTF">2019-10-21T03:05:00Z</dcterms:modified>
</cp:coreProperties>
</file>